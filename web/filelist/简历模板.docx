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754738DB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38FB8530" w14:textId="77777777" w:rsidR="001B2ABD" w:rsidRPr="003969F0" w:rsidRDefault="001B2ABD" w:rsidP="001B2ABD">
            <w:pPr>
              <w:tabs>
                <w:tab w:val="left" w:pos="990"/>
              </w:tabs>
              <w:jc w:val="center"/>
            </w:pPr>
            <w:r w:rsidRPr="003969F0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793E2B72" wp14:editId="6115B789">
                      <wp:extent cx="2122805" cy="2122805"/>
                      <wp:effectExtent l="19050" t="19050" r="29845" b="29845"/>
                      <wp:docPr id="2" name="椭圆形 2" title="男性职业头部特写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320EBA" w14:textId="77777777" w:rsidR="00EB6F4A" w:rsidRDefault="00EB6F4A" w:rsidP="00EB6F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3E2B72" id="椭圆形 2" o:spid="_x0000_s1026" alt="标题: 男性职业头部特写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09320EBA" w14:textId="77777777" w:rsidR="00EB6F4A" w:rsidRDefault="00EB6F4A" w:rsidP="00EB6F4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431535D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rPr>
                <w:rFonts w:hint="eastAsia"/>
              </w:rPr>
              <w:id w:val="-884641814"/>
              <w:placeholder>
                <w:docPart w:val="D194CBCE7FD043E4903611992A8EF38C"/>
              </w:placeholder>
              <w:temporary/>
              <w:showingPlcHdr/>
              <w15:appearance w15:val="hidden"/>
            </w:sdtPr>
            <w:sdtEndPr/>
            <w:sdtContent>
              <w:p w14:paraId="1357D0DC" w14:textId="77777777" w:rsidR="001B2ABD" w:rsidRPr="003969F0" w:rsidRDefault="001B2ABD" w:rsidP="003969F0">
                <w:pPr>
                  <w:pStyle w:val="a6"/>
                </w:pPr>
                <w:r w:rsidRPr="003969F0">
                  <w:rPr>
                    <w:rFonts w:hint="eastAsia"/>
                    <w:lang w:val="zh-CN" w:bidi="zh-CN"/>
                  </w:rPr>
                  <w:t>姓名</w:t>
                </w:r>
                <w:r w:rsidRPr="003969F0">
                  <w:rPr>
                    <w:rFonts w:hint="eastAsia"/>
                    <w:lang w:val="zh-CN" w:bidi="zh-CN"/>
                  </w:rPr>
                  <w:br/>
                  <w:t>此处</w:t>
                </w:r>
              </w:p>
            </w:sdtContent>
          </w:sdt>
          <w:sdt>
            <w:sdtPr>
              <w:rPr>
                <w:rFonts w:hint="eastAsia"/>
                <w:spacing w:val="54"/>
                <w:w w:val="82"/>
              </w:rPr>
              <w:id w:val="2107002140"/>
              <w:placeholder>
                <w:docPart w:val="882AC55E53754C0DA4E8624C3BA0C1C1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2AF432A2" w14:textId="77777777" w:rsidR="001B2ABD" w:rsidRPr="003969F0" w:rsidRDefault="001B2ABD" w:rsidP="001B2ABD">
                <w:pPr>
                  <w:pStyle w:val="af2"/>
                </w:pPr>
                <w:r w:rsidRPr="002216F9">
                  <w:rPr>
                    <w:rFonts w:hint="eastAsia"/>
                    <w:spacing w:val="54"/>
                    <w:w w:val="82"/>
                    <w:lang w:val="zh-CN" w:bidi="zh-CN"/>
                  </w:rPr>
                  <w:t>在此处填写职</w:t>
                </w:r>
                <w:r w:rsidRPr="002216F9">
                  <w:rPr>
                    <w:rFonts w:hint="eastAsia"/>
                    <w:spacing w:val="0"/>
                    <w:w w:val="82"/>
                    <w:lang w:val="zh-CN" w:bidi="zh-CN"/>
                  </w:rPr>
                  <w:t>务</w:t>
                </w:r>
              </w:p>
            </w:sdtContent>
          </w:sdt>
        </w:tc>
      </w:tr>
      <w:tr w:rsidR="001B2ABD" w:rsidRPr="003969F0" w14:paraId="767AAB14" w14:textId="77777777" w:rsidTr="001B2ABD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AA2BF841FF2849C88373E4B849719F4A"/>
              </w:placeholder>
              <w:temporary/>
              <w:showingPlcHdr/>
              <w15:appearance w15:val="hidden"/>
            </w:sdtPr>
            <w:sdtEndPr/>
            <w:sdtContent>
              <w:p w14:paraId="485D18C1" w14:textId="77777777"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sdt>
            <w:sdtPr>
              <w:rPr>
                <w:rFonts w:hint="eastAsia"/>
              </w:rPr>
              <w:id w:val="355866036"/>
              <w:placeholder>
                <w:docPart w:val="8D59750F59B24ADD9AB359C545B68610"/>
              </w:placeholder>
              <w:temporary/>
              <w:showingPlcHdr/>
              <w15:appearance w15:val="hidden"/>
            </w:sdtPr>
            <w:sdtEndPr/>
            <w:sdtContent>
              <w:p w14:paraId="368B6CDF" w14:textId="77777777" w:rsidR="009260CD" w:rsidRPr="003969F0" w:rsidRDefault="009260CD" w:rsidP="009260CD">
                <w:r w:rsidRPr="003969F0">
                  <w:rPr>
                    <w:rFonts w:hint="eastAsia"/>
                    <w:lang w:val="zh-CN" w:bidi="zh-CN"/>
                  </w:rPr>
                  <w:t>想要将自己的图像放在圆圈中？非常简单！选择图像，然后鼠标右键单击。从快捷菜单中选择“填充”。从列表中选择“图片…”。在计算机上进行浏览以找到合适的图片。单击“确定”插入选择的图像。</w:t>
                </w:r>
              </w:p>
              <w:p w14:paraId="1DDC68CD" w14:textId="77777777" w:rsidR="009260CD" w:rsidRPr="003969F0" w:rsidRDefault="009260CD" w:rsidP="009260CD"/>
              <w:p w14:paraId="2BAD4662" w14:textId="77777777" w:rsidR="00036450" w:rsidRPr="003969F0" w:rsidRDefault="009260CD" w:rsidP="009260CD">
                <w:r w:rsidRPr="003969F0">
                  <w:rPr>
                    <w:rFonts w:hint="eastAsia"/>
                    <w:lang w:val="zh-CN" w:bidi="zh-CN"/>
                  </w:rPr>
                  <w:t>插入图像后，再次将其选中。转至“图片工具格式”菜单。单击“裁剪”下面的向下箭头，然后从列表中选择“填充”。这将自动调整图像以裁剪图像。你可单击并拖动图像，以将其置于适当位置。</w:t>
                </w:r>
              </w:p>
            </w:sdtContent>
          </w:sdt>
          <w:p w14:paraId="3171E323" w14:textId="77777777" w:rsidR="00036450" w:rsidRPr="003969F0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0C42D5A0A4054CBD86EB4CFE8897578F"/>
              </w:placeholder>
              <w:temporary/>
              <w:showingPlcHdr/>
              <w15:appearance w15:val="hidden"/>
            </w:sdtPr>
            <w:sdtEndPr/>
            <w:sdtContent>
              <w:p w14:paraId="79237EC4" w14:textId="77777777" w:rsidR="00036450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联系人</w:t>
                </w:r>
              </w:p>
            </w:sdtContent>
          </w:sdt>
          <w:sdt>
            <w:sdtPr>
              <w:rPr>
                <w:rFonts w:hint="eastAsia"/>
              </w:rPr>
              <w:id w:val="1111563247"/>
              <w:placeholder>
                <w:docPart w:val="B6BBF67035C145E8908768AC3C58BF13"/>
              </w:placeholder>
              <w:temporary/>
              <w:showingPlcHdr/>
              <w15:appearance w15:val="hidden"/>
            </w:sdtPr>
            <w:sdtEndPr/>
            <w:sdtContent>
              <w:p w14:paraId="61C3293A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电话：</w:t>
                </w:r>
              </w:p>
            </w:sdtContent>
          </w:sdt>
          <w:sdt>
            <w:sdtPr>
              <w:rPr>
                <w:rFonts w:hint="eastAsia"/>
              </w:rPr>
              <w:id w:val="-324128318"/>
              <w:placeholder>
                <w:docPart w:val="B1E1CB713BD9456AA831CA229104B6C2"/>
              </w:placeholder>
              <w:temporary/>
              <w:showingPlcHdr/>
              <w15:appearance w15:val="hidden"/>
            </w:sdtPr>
            <w:sdtEndPr/>
            <w:sdtContent>
              <w:p w14:paraId="17117203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678-555-0103</w:t>
                </w:r>
              </w:p>
            </w:sdtContent>
          </w:sdt>
          <w:p w14:paraId="134F8BB3" w14:textId="77777777" w:rsidR="004D3011" w:rsidRPr="003969F0" w:rsidRDefault="004D3011" w:rsidP="004D3011"/>
          <w:sdt>
            <w:sdtPr>
              <w:rPr>
                <w:rFonts w:hint="eastAsia"/>
              </w:rPr>
              <w:id w:val="67859272"/>
              <w:placeholder>
                <w:docPart w:val="906CEADB50144931B5689C66B595E5C4"/>
              </w:placeholder>
              <w:temporary/>
              <w:showingPlcHdr/>
              <w15:appearance w15:val="hidden"/>
            </w:sdtPr>
            <w:sdtEndPr/>
            <w:sdtContent>
              <w:p w14:paraId="6DAF04C0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网站：</w:t>
                </w:r>
              </w:p>
            </w:sdtContent>
          </w:sdt>
          <w:sdt>
            <w:sdtPr>
              <w:rPr>
                <w:rFonts w:hint="eastAsia"/>
              </w:rPr>
              <w:id w:val="-720132143"/>
              <w:placeholder>
                <w:docPart w:val="D3CA31EB009C4D7F9C8E116B1CE67F79"/>
              </w:placeholder>
              <w:temporary/>
              <w:showingPlcHdr/>
              <w15:appearance w15:val="hidden"/>
            </w:sdtPr>
            <w:sdtEndPr/>
            <w:sdtContent>
              <w:p w14:paraId="6E5638D3" w14:textId="77777777" w:rsidR="004D3011" w:rsidRPr="003969F0" w:rsidRDefault="00E4381A" w:rsidP="004D3011">
                <w:r w:rsidRPr="003969F0">
                  <w:rPr>
                    <w:rFonts w:hint="eastAsia"/>
                    <w:lang w:val="zh-CN" w:bidi="zh-CN"/>
                  </w:rPr>
                  <w:t>在此处填写网站</w:t>
                </w:r>
              </w:p>
            </w:sdtContent>
          </w:sdt>
          <w:p w14:paraId="7CCEF940" w14:textId="77777777" w:rsidR="004D3011" w:rsidRPr="003969F0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C270C8BC27CA47069A1973A0095C8ED7"/>
              </w:placeholder>
              <w:temporary/>
              <w:showingPlcHdr/>
              <w15:appearance w15:val="hidden"/>
            </w:sdtPr>
            <w:sdtEndPr/>
            <w:sdtContent>
              <w:p w14:paraId="2B3CFD2B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电子邮件</w:t>
                </w:r>
                <w:r w:rsidRPr="002216F9">
                  <w:rPr>
                    <w:rFonts w:hint="eastAsia"/>
                    <w:lang w:bidi="zh-CN"/>
                  </w:rPr>
                  <w:t>：</w:t>
                </w:r>
              </w:p>
            </w:sdtContent>
          </w:sdt>
          <w:sdt>
            <w:sdtPr>
              <w:rPr>
                <w:rFonts w:hint="eastAsia"/>
                <w:color w:val="B85A22" w:themeColor="accent2" w:themeShade="BF"/>
                <w:u w:val="single"/>
              </w:rPr>
              <w:id w:val="-1223903890"/>
              <w:placeholder>
                <w:docPart w:val="437179C8C67943D5A0352422C25CDC29"/>
              </w:placeholder>
              <w:temporary/>
              <w:showingPlcHdr/>
              <w15:appearance w15:val="hidden"/>
            </w:sdtPr>
            <w:sdtEndPr>
              <w:rPr>
                <w:rStyle w:val="ab"/>
              </w:rPr>
            </w:sdtEndPr>
            <w:sdtContent>
              <w:p w14:paraId="5DC92A45" w14:textId="77777777" w:rsidR="00036450" w:rsidRPr="002216F9" w:rsidRDefault="00E4381A" w:rsidP="004D3011">
                <w:pPr>
                  <w:rPr>
                    <w:rStyle w:val="ab"/>
                  </w:rPr>
                </w:pPr>
                <w:r w:rsidRPr="002216F9">
                  <w:rPr>
                    <w:rStyle w:val="ab"/>
                    <w:rFonts w:hint="eastAsia"/>
                    <w:lang w:bidi="zh-CN"/>
                  </w:rPr>
                  <w:t>someone@example.com</w:t>
                </w:r>
                <w:hyperlink r:id="rId11" w:history="1"/>
              </w:p>
            </w:sdtContent>
          </w:sdt>
          <w:p w14:paraId="09677622" w14:textId="77777777" w:rsidR="004142CD" w:rsidRPr="003969F0" w:rsidRDefault="004142CD" w:rsidP="004142CD"/>
          <w:sdt>
            <w:sdtPr>
              <w:rPr>
                <w:rFonts w:hint="eastAsia"/>
              </w:rPr>
              <w:id w:val="-1444214663"/>
              <w:placeholder>
                <w:docPart w:val="A21C45E2AEA147DC8960239A2A755529"/>
              </w:placeholder>
              <w:temporary/>
              <w:showingPlcHdr/>
              <w15:appearance w15:val="hidden"/>
            </w:sdtPr>
            <w:sdtEndPr/>
            <w:sdtContent>
              <w:p w14:paraId="612B9A64" w14:textId="77777777" w:rsidR="004D3011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爱好</w:t>
                </w:r>
              </w:p>
            </w:sdtContent>
          </w:sdt>
          <w:sdt>
            <w:sdtPr>
              <w:rPr>
                <w:rFonts w:hint="eastAsia"/>
              </w:rPr>
              <w:id w:val="1444813694"/>
              <w:placeholder>
                <w:docPart w:val="CAE46169BFCA4556B4B4EB8D4BDD0FF9"/>
              </w:placeholder>
              <w:temporary/>
              <w:showingPlcHdr/>
              <w15:appearance w15:val="hidden"/>
            </w:sdtPr>
            <w:sdtEndPr/>
            <w:sdtContent>
              <w:p w14:paraId="60CED654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#1</w:t>
                </w:r>
              </w:p>
            </w:sdtContent>
          </w:sdt>
          <w:sdt>
            <w:sdtPr>
              <w:rPr>
                <w:rFonts w:hint="eastAsia"/>
              </w:rPr>
              <w:id w:val="127826779"/>
              <w:placeholder>
                <w:docPart w:val="61C895BC658C4B09A1DE25F4CB25A4F3"/>
              </w:placeholder>
              <w:temporary/>
              <w:showingPlcHdr/>
              <w15:appearance w15:val="hidden"/>
            </w:sdtPr>
            <w:sdtEndPr/>
            <w:sdtContent>
              <w:p w14:paraId="7A0132D9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#2</w:t>
                </w:r>
              </w:p>
            </w:sdtContent>
          </w:sdt>
          <w:sdt>
            <w:sdtPr>
              <w:rPr>
                <w:rFonts w:hint="eastAsia"/>
              </w:rPr>
              <w:id w:val="-1460640448"/>
              <w:placeholder>
                <w:docPart w:val="D56ADC2EC9B94CC7BDB868B55A9802D0"/>
              </w:placeholder>
              <w:temporary/>
              <w:showingPlcHdr/>
              <w15:appearance w15:val="hidden"/>
            </w:sdtPr>
            <w:sdtEndPr/>
            <w:sdtContent>
              <w:p w14:paraId="1B08A2F9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#3</w:t>
                </w:r>
              </w:p>
            </w:sdtContent>
          </w:sdt>
          <w:sdt>
            <w:sdtPr>
              <w:rPr>
                <w:rFonts w:hint="eastAsia"/>
              </w:rPr>
              <w:id w:val="-1376452077"/>
              <w:placeholder>
                <w:docPart w:val="3089413127084DCBAABAE40648D007CD"/>
              </w:placeholder>
              <w:temporary/>
              <w:showingPlcHdr/>
              <w15:appearance w15:val="hidden"/>
            </w:sdtPr>
            <w:sdtEndPr/>
            <w:sdtContent>
              <w:p w14:paraId="3560F2EA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爱好 #4</w:t>
                </w:r>
              </w:p>
            </w:sdtContent>
          </w:sdt>
        </w:tc>
        <w:tc>
          <w:tcPr>
            <w:tcW w:w="720" w:type="dxa"/>
          </w:tcPr>
          <w:p w14:paraId="6353C748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hint="eastAsia"/>
              </w:rPr>
              <w:id w:val="1049110328"/>
              <w:placeholder>
                <w:docPart w:val="EDED6D5926914F049C121B93AC324E4E"/>
              </w:placeholder>
              <w:temporary/>
              <w:showingPlcHdr/>
              <w15:appearance w15:val="hidden"/>
            </w:sdtPr>
            <w:sdtEndPr/>
            <w:sdtContent>
              <w:p w14:paraId="201111EA" w14:textId="77777777" w:rsidR="001B2ABD" w:rsidRPr="003969F0" w:rsidRDefault="00E25A26" w:rsidP="00036450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教育背景</w:t>
                </w:r>
              </w:p>
            </w:sdtContent>
          </w:sdt>
          <w:p w14:paraId="49E9020B" w14:textId="77777777" w:rsidR="00036450" w:rsidRPr="003969F0" w:rsidRDefault="007B14AE" w:rsidP="00B359E4">
            <w:pPr>
              <w:pStyle w:val="41"/>
            </w:pPr>
            <w:sdt>
              <w:sdtPr>
                <w:rPr>
                  <w:rFonts w:hint="eastAsia"/>
                </w:rPr>
                <w:id w:val="245614494"/>
                <w:placeholder>
                  <w:docPart w:val="957893DA650741EA8E4E187253D85D9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[学校名称]</w:t>
                </w:r>
              </w:sdtContent>
            </w:sdt>
          </w:p>
          <w:p w14:paraId="0B003724" w14:textId="77777777" w:rsidR="00036450" w:rsidRPr="003969F0" w:rsidRDefault="007B14AE" w:rsidP="00B359E4">
            <w:pPr>
              <w:pStyle w:val="a9"/>
            </w:pPr>
            <w:sdt>
              <w:sdtPr>
                <w:rPr>
                  <w:rFonts w:hint="eastAsia"/>
                </w:rPr>
                <w:id w:val="201059472"/>
                <w:placeholder>
                  <w:docPart w:val="C4F4906C6EAD4D9B8E9731FA879B0A2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-1419934752"/>
                <w:placeholder>
                  <w:docPart w:val="8C464F7D96DA43668DBBCAD049F24B5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14:paraId="22501D12" w14:textId="77777777" w:rsidR="00CC0C6D" w:rsidRPr="003969F0" w:rsidRDefault="007B14AE" w:rsidP="00CC0C6D">
            <w:sdt>
              <w:sdtPr>
                <w:rPr>
                  <w:rFonts w:hint="eastAsia"/>
                </w:rPr>
                <w:id w:val="1002478056"/>
                <w:placeholder>
                  <w:docPart w:val="747073D60A7441A8AB2978F30628FC17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3969F0">
                  <w:rPr>
                    <w:rFonts w:hint="eastAsia"/>
                    <w:lang w:val="zh-CN" w:bidi="zh-CN"/>
                  </w:rPr>
                  <w:t>[你可以尽情展示你的 GPA、获得的奖项和荣誉。也可以随意添加课程作业。]</w:t>
                </w:r>
              </w:sdtContent>
            </w:sdt>
            <w:r w:rsidR="00CC0C6D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76780FD5" w14:textId="77777777" w:rsidR="00036450" w:rsidRPr="003969F0" w:rsidRDefault="004142CD" w:rsidP="004142CD">
            <w:r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7704457A" w14:textId="77777777" w:rsidR="00036450" w:rsidRPr="003969F0" w:rsidRDefault="007B14AE" w:rsidP="00B359E4">
            <w:pPr>
              <w:pStyle w:val="41"/>
            </w:pPr>
            <w:sdt>
              <w:sdtPr>
                <w:rPr>
                  <w:rFonts w:hint="eastAsia"/>
                </w:rPr>
                <w:id w:val="1241451579"/>
                <w:placeholder>
                  <w:docPart w:val="696AB8B617FB4DBF9BDFE78DEAE19CB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[学校名称]</w:t>
                </w:r>
              </w:sdtContent>
            </w:sdt>
          </w:p>
          <w:p w14:paraId="79EA571F" w14:textId="77777777" w:rsidR="00036450" w:rsidRPr="003969F0" w:rsidRDefault="007B14AE" w:rsidP="00B359E4">
            <w:pPr>
              <w:pStyle w:val="a9"/>
            </w:pPr>
            <w:sdt>
              <w:sdtPr>
                <w:rPr>
                  <w:rFonts w:hint="eastAsia"/>
                </w:rPr>
                <w:id w:val="-2093458329"/>
                <w:placeholder>
                  <w:docPart w:val="073DDAB1DCD44986BF67593D2E115A0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856245324"/>
                <w:placeholder>
                  <w:docPart w:val="20A5109DFB334C80B32975ADE9B5B61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14:paraId="2E1D3F91" w14:textId="77777777" w:rsidR="001424E5" w:rsidRPr="003969F0" w:rsidRDefault="007B14AE" w:rsidP="001424E5">
            <w:sdt>
              <w:sdtPr>
                <w:rPr>
                  <w:rFonts w:hint="eastAsia"/>
                </w:rPr>
                <w:id w:val="520518218"/>
                <w:placeholder>
                  <w:docPart w:val="68B6EAF0D3CD4B808D086B44EE4B419B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3969F0">
                  <w:rPr>
                    <w:rFonts w:hint="eastAsia"/>
                    <w:lang w:val="zh-CN" w:bidi="zh-CN"/>
                  </w:rPr>
                  <w:t>[你可以尽情展示你的 GPA、获得的奖项和荣誉。也可以随意添加课程作业。]</w:t>
                </w:r>
              </w:sdtContent>
            </w:sdt>
            <w:r w:rsidR="001424E5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331C6888" w14:textId="77777777" w:rsidR="004142CD" w:rsidRPr="003969F0" w:rsidRDefault="004142CD" w:rsidP="00036450"/>
          <w:sdt>
            <w:sdtPr>
              <w:rPr>
                <w:rFonts w:hint="eastAsia"/>
              </w:rPr>
              <w:id w:val="1001553383"/>
              <w:placeholder>
                <w:docPart w:val="07F4BFF5773042F9939CDBF98F3231AC"/>
              </w:placeholder>
              <w:temporary/>
              <w:showingPlcHdr/>
              <w15:appearance w15:val="hidden"/>
            </w:sdtPr>
            <w:sdtEndPr/>
            <w:sdtContent>
              <w:p w14:paraId="63E2EE7D" w14:textId="77777777" w:rsidR="00036450" w:rsidRPr="003969F0" w:rsidRDefault="00036450" w:rsidP="00036450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工作经验</w:t>
                </w:r>
              </w:p>
            </w:sdtContent>
          </w:sdt>
          <w:p w14:paraId="13E41D63" w14:textId="77777777" w:rsidR="00036450" w:rsidRPr="003969F0" w:rsidRDefault="007B14AE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-1315797015"/>
                <w:placeholder>
                  <w:docPart w:val="644348286D7240CDAB23ACE83E5C0F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[公司名称]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id w:val="-1167319978"/>
                <w:placeholder>
                  <w:docPart w:val="2B0ABF9CFF8747D0A21FB30501E455F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3969F0">
                  <w:rPr>
                    <w:rFonts w:hint="eastAsia"/>
                    <w:lang w:val="zh-CN" w:bidi="zh-CN"/>
                  </w:rPr>
                  <w:t>[职务]</w:t>
                </w:r>
              </w:sdtContent>
            </w:sdt>
          </w:p>
          <w:p w14:paraId="314808A0" w14:textId="77777777" w:rsidR="00036450" w:rsidRPr="003969F0" w:rsidRDefault="007B14AE" w:rsidP="00B359E4">
            <w:pPr>
              <w:pStyle w:val="a9"/>
            </w:pPr>
            <w:sdt>
              <w:sdtPr>
                <w:rPr>
                  <w:rFonts w:hint="eastAsia"/>
                </w:rPr>
                <w:id w:val="157580464"/>
                <w:placeholder>
                  <w:docPart w:val="7EB63BBFD0F84DF4B8480E498F3CF81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4142CD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-1101104884"/>
                <w:placeholder>
                  <w:docPart w:val="795627A5C47942EF8E7597300052F3C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14:paraId="337FBBAA" w14:textId="77777777" w:rsidR="00036450" w:rsidRPr="003969F0" w:rsidRDefault="007B14AE" w:rsidP="00036450">
            <w:sdt>
              <w:sdtPr>
                <w:rPr>
                  <w:rFonts w:hint="eastAsia"/>
                </w:rPr>
                <w:id w:val="2029511879"/>
                <w:placeholder>
                  <w:docPart w:val="3ED38CB60FF64424A2900EB3F4ECA03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[描述你的职责和在影响力和成果方面取得的成就。举例说明，但尽量保持简洁。]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464F44EB" w14:textId="77777777" w:rsidR="004D3011" w:rsidRPr="003969F0" w:rsidRDefault="004D3011" w:rsidP="00036450"/>
          <w:p w14:paraId="6A13D53E" w14:textId="77777777" w:rsidR="004D3011" w:rsidRPr="003969F0" w:rsidRDefault="007B14AE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349680342"/>
                <w:placeholder>
                  <w:docPart w:val="A1B198E791684971BABE4A3643C1B79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[公司名称]</w:t>
                </w:r>
              </w:sdtContent>
            </w:sdt>
            <w:r w:rsidR="002D3CA3" w:rsidRPr="003969F0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id w:val="1901015838"/>
                <w:placeholder>
                  <w:docPart w:val="59AD8F37D9AF49FA869ED71C80F6F695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3969F0">
                  <w:rPr>
                    <w:rFonts w:hint="eastAsia"/>
                    <w:lang w:val="zh-CN" w:bidi="zh-CN"/>
                  </w:rPr>
                  <w:t>[职务]</w:t>
                </w:r>
              </w:sdtContent>
            </w:sdt>
          </w:p>
          <w:p w14:paraId="15E89E9E" w14:textId="77777777" w:rsidR="004D3011" w:rsidRPr="003969F0" w:rsidRDefault="007B14AE" w:rsidP="00B359E4">
            <w:pPr>
              <w:pStyle w:val="a9"/>
            </w:pPr>
            <w:sdt>
              <w:sdtPr>
                <w:rPr>
                  <w:rFonts w:hint="eastAsia"/>
                </w:rPr>
                <w:id w:val="1427539568"/>
                <w:placeholder>
                  <w:docPart w:val="C671D1B1F21A4C189064BE5CF7A2187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4142CD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-1046213544"/>
                <w:placeholder>
                  <w:docPart w:val="1EE90E75D4074788A168699CFA3BE6C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14:paraId="1819C6E0" w14:textId="77777777" w:rsidR="004D3011" w:rsidRPr="003969F0" w:rsidRDefault="007B14AE" w:rsidP="004D3011">
            <w:sdt>
              <w:sdtPr>
                <w:rPr>
                  <w:rFonts w:hint="eastAsia"/>
                </w:rPr>
                <w:id w:val="-448162616"/>
                <w:placeholder>
                  <w:docPart w:val="3727BC691917455AB18ACF5CDF53B66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[描述你的职责和在影响力和成果方面取得的成就。举例说明，但尽量保持简洁。]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2FEF510C" w14:textId="77777777" w:rsidR="004D3011" w:rsidRPr="003969F0" w:rsidRDefault="004D3011" w:rsidP="00036450"/>
          <w:p w14:paraId="0B0512C1" w14:textId="77777777" w:rsidR="004D3011" w:rsidRPr="003969F0" w:rsidRDefault="007B14AE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676228846"/>
                <w:placeholder>
                  <w:docPart w:val="21D2BB12C20E4EAEAB6210A73FD90EC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[公司名称]</w:t>
                </w:r>
              </w:sdtContent>
            </w:sdt>
            <w:r w:rsidR="002D3CA3" w:rsidRPr="003969F0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id w:val="1107463904"/>
                <w:placeholder>
                  <w:docPart w:val="E4F2606C0FD44084809DC796596F2EA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3969F0">
                  <w:rPr>
                    <w:rFonts w:hint="eastAsia"/>
                    <w:lang w:val="zh-CN" w:bidi="zh-CN"/>
                  </w:rPr>
                  <w:t>[职务]</w:t>
                </w:r>
              </w:sdtContent>
            </w:sdt>
          </w:p>
          <w:p w14:paraId="5CAD1DF9" w14:textId="77777777" w:rsidR="004D3011" w:rsidRPr="003969F0" w:rsidRDefault="007B14AE" w:rsidP="00B359E4">
            <w:pPr>
              <w:pStyle w:val="a9"/>
            </w:pPr>
            <w:sdt>
              <w:sdtPr>
                <w:rPr>
                  <w:rFonts w:hint="eastAsia"/>
                </w:rPr>
                <w:id w:val="-1949918139"/>
                <w:placeholder>
                  <w:docPart w:val="3DCF3E63F2AA4F44AEDB90D46DA31DE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[开始日期]</w:t>
                </w:r>
              </w:sdtContent>
            </w:sdt>
            <w:r w:rsidR="004142CD" w:rsidRPr="003969F0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id w:val="1482970291"/>
                <w:placeholder>
                  <w:docPart w:val="4BDFC707516E45758DA12DA5F0C4963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3969F0">
                  <w:rPr>
                    <w:rFonts w:hint="eastAsia"/>
                    <w:lang w:val="zh-CN" w:bidi="zh-CN"/>
                  </w:rPr>
                  <w:t>[结束日期]</w:t>
                </w:r>
              </w:sdtContent>
            </w:sdt>
          </w:p>
          <w:p w14:paraId="7863CB92" w14:textId="77777777" w:rsidR="004D3011" w:rsidRPr="003969F0" w:rsidRDefault="007B14AE" w:rsidP="004D3011">
            <w:sdt>
              <w:sdtPr>
                <w:rPr>
                  <w:rFonts w:hint="eastAsia"/>
                </w:rPr>
                <w:id w:val="-1480993500"/>
                <w:placeholder>
                  <w:docPart w:val="AB57BFED431A493D9D593C971034D5F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[描述你的职责和在影响力和成果方面取得的成就。举例说明，但尽量保持简洁。]</w:t>
                </w:r>
              </w:sdtContent>
            </w:sdt>
            <w:r w:rsidR="00036450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27859262" w14:textId="77777777" w:rsidR="004D3011" w:rsidRPr="003969F0" w:rsidRDefault="004D3011" w:rsidP="00036450"/>
          <w:sdt>
            <w:sdtPr>
              <w:rPr>
                <w:rFonts w:hint="eastAsia"/>
              </w:rPr>
              <w:id w:val="1669594239"/>
              <w:placeholder>
                <w:docPart w:val="5730C1C49FA8423A976923A535555A35"/>
              </w:placeholder>
              <w:temporary/>
              <w:showingPlcHdr/>
              <w15:appearance w15:val="hidden"/>
            </w:sdtPr>
            <w:sdtEndPr/>
            <w:sdtContent>
              <w:p w14:paraId="4A4D7445" w14:textId="77777777" w:rsidR="00036450" w:rsidRPr="003969F0" w:rsidRDefault="00180329" w:rsidP="00036450">
                <w:pPr>
                  <w:pStyle w:val="21"/>
                </w:pPr>
                <w:r w:rsidRPr="003969F0">
                  <w:rPr>
                    <w:rStyle w:val="22"/>
                    <w:rFonts w:hint="eastAsia"/>
                    <w:lang w:val="zh-CN" w:bidi="zh-CN"/>
                  </w:rPr>
                  <w:t>技能</w:t>
                </w:r>
              </w:p>
            </w:sdtContent>
          </w:sdt>
          <w:p w14:paraId="18725D86" w14:textId="77777777" w:rsidR="00036450" w:rsidRPr="003969F0" w:rsidRDefault="00112054" w:rsidP="004D3011">
            <w:pPr>
              <w:rPr>
                <w:color w:val="FFFFFF" w:themeColor="background1"/>
              </w:rPr>
            </w:pPr>
            <w:r w:rsidRPr="003969F0">
              <w:rPr>
                <w:rFonts w:hint="eastAsia"/>
                <w:noProof/>
                <w:color w:val="000000" w:themeColor="text1"/>
                <w:lang w:val="zh-CN" w:bidi="zh-CN"/>
              </w:rPr>
              <w:drawing>
                <wp:inline distT="0" distB="0" distL="0" distR="0" wp14:anchorId="192EFE2E" wp14:editId="3AD9E468">
                  <wp:extent cx="3756660" cy="1257300"/>
                  <wp:effectExtent l="0" t="0" r="0" b="0"/>
                  <wp:docPr id="12" name="图表 12" descr="技能图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5B021074" w14:textId="77777777" w:rsidR="0043117B" w:rsidRPr="003969F0" w:rsidRDefault="007B14AE" w:rsidP="000C45FF">
      <w:pPr>
        <w:tabs>
          <w:tab w:val="left" w:pos="990"/>
        </w:tabs>
      </w:pPr>
    </w:p>
    <w:sectPr w:rsidR="0043117B" w:rsidRPr="003969F0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B1EE4" w14:textId="77777777" w:rsidR="007B14AE" w:rsidRDefault="007B14AE" w:rsidP="000C45FF">
      <w:r>
        <w:separator/>
      </w:r>
    </w:p>
  </w:endnote>
  <w:endnote w:type="continuationSeparator" w:id="0">
    <w:p w14:paraId="48C4D860" w14:textId="77777777" w:rsidR="007B14AE" w:rsidRDefault="007B14A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96CD6" w14:textId="77777777" w:rsidR="007B14AE" w:rsidRDefault="007B14AE" w:rsidP="000C45FF">
      <w:r>
        <w:separator/>
      </w:r>
    </w:p>
  </w:footnote>
  <w:footnote w:type="continuationSeparator" w:id="0">
    <w:p w14:paraId="2B368065" w14:textId="77777777" w:rsidR="007B14AE" w:rsidRDefault="007B14A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F9D93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7653BA1F" wp14:editId="05181D8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95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481B"/>
    <w:rsid w:val="003156FC"/>
    <w:rsid w:val="003254B5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7B14AE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A68AF"/>
    <w:rsid w:val="00BE6095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6F4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1BE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\AppData\Local\Microsoft\Office\16.0\DTS\zh-CN%7b239FBD9F-0FB7-476C-9AB0-0095AFC65B65%7d\%7b5D80A8B6-C421-403D-AA8A-EB607B9D84FC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icrosoft YaHei UI" panose="020B0503020204020204" pitchFamily="34" charset="-122"/>
                    <a:ea typeface="Microsoft YaHei UI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技能5</c:v>
                </c:pt>
                <c:pt idx="1">
                  <c:v>技能4</c:v>
                </c:pt>
                <c:pt idx="2">
                  <c:v>技能3</c:v>
                </c:pt>
                <c:pt idx="3">
                  <c:v>技能2</c:v>
                </c:pt>
                <c:pt idx="4">
                  <c:v>技能1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4CBCE7FD043E4903611992A8EF3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0050F2-5129-4173-ABA7-9BE5E32B8C89}"/>
      </w:docPartPr>
      <w:docPartBody>
        <w:p w:rsidR="00000000" w:rsidRDefault="0036386C">
          <w:pPr>
            <w:pStyle w:val="D194CBCE7FD043E4903611992A8EF38C"/>
          </w:pPr>
          <w:r w:rsidRPr="003969F0">
            <w:rPr>
              <w:rFonts w:hint="eastAsia"/>
              <w:lang w:val="zh-CN" w:bidi="zh-CN"/>
            </w:rPr>
            <w:t>姓名</w:t>
          </w:r>
          <w:r w:rsidRPr="003969F0">
            <w:rPr>
              <w:rFonts w:hint="eastAsia"/>
              <w:lang w:val="zh-CN" w:bidi="zh-CN"/>
            </w:rPr>
            <w:br/>
          </w:r>
          <w:r w:rsidRPr="003969F0">
            <w:rPr>
              <w:rFonts w:hint="eastAsia"/>
              <w:lang w:val="zh-CN" w:bidi="zh-CN"/>
            </w:rPr>
            <w:t>此处</w:t>
          </w:r>
        </w:p>
      </w:docPartBody>
    </w:docPart>
    <w:docPart>
      <w:docPartPr>
        <w:name w:val="882AC55E53754C0DA4E8624C3BA0C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60599D-7C13-4C84-A6E0-876BD840A9E9}"/>
      </w:docPartPr>
      <w:docPartBody>
        <w:p w:rsidR="00000000" w:rsidRDefault="0036386C">
          <w:pPr>
            <w:pStyle w:val="882AC55E53754C0DA4E8624C3BA0C1C1"/>
          </w:pPr>
          <w:r w:rsidRPr="002216F9">
            <w:rPr>
              <w:rFonts w:hint="eastAsia"/>
              <w:w w:val="82"/>
              <w:lang w:val="zh-CN" w:bidi="zh-CN"/>
            </w:rPr>
            <w:t>在此处填写职</w:t>
          </w:r>
          <w:r w:rsidRPr="002216F9">
            <w:rPr>
              <w:rFonts w:hint="eastAsia"/>
              <w:spacing w:val="-46"/>
              <w:w w:val="82"/>
              <w:lang w:val="zh-CN" w:bidi="zh-CN"/>
            </w:rPr>
            <w:t>务</w:t>
          </w:r>
        </w:p>
      </w:docPartBody>
    </w:docPart>
    <w:docPart>
      <w:docPartPr>
        <w:name w:val="AA2BF841FF2849C88373E4B849719F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0EE9A8-81B9-4516-8827-52F84B08E3DA}"/>
      </w:docPartPr>
      <w:docPartBody>
        <w:p w:rsidR="00000000" w:rsidRDefault="0036386C">
          <w:pPr>
            <w:pStyle w:val="AA2BF841FF2849C88373E4B849719F4A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  <w:docPart>
      <w:docPartPr>
        <w:name w:val="8D59750F59B24ADD9AB359C545B686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21451F-EB5D-46B6-B424-8535EE8FB350}"/>
      </w:docPartPr>
      <w:docPartBody>
        <w:p w:rsidR="006F02BB" w:rsidRPr="003969F0" w:rsidRDefault="0036386C" w:rsidP="009260CD">
          <w:r w:rsidRPr="003969F0">
            <w:rPr>
              <w:rFonts w:hint="eastAsia"/>
              <w:lang w:val="zh-CN" w:bidi="zh-CN"/>
            </w:rPr>
            <w:t>想要将自己的图像放在圆圈中？非常简单！选择图像，然后鼠标右键单击。从快捷菜单中选择“填充”。从列表中选择“图片…”。在计算机上进行浏览以找到合适的图片。单击“确定”插入选择的图像。</w:t>
          </w:r>
        </w:p>
        <w:p w:rsidR="006F02BB" w:rsidRPr="003969F0" w:rsidRDefault="0036386C" w:rsidP="009260CD"/>
        <w:p w:rsidR="00000000" w:rsidRDefault="0036386C">
          <w:pPr>
            <w:pStyle w:val="8D59750F59B24ADD9AB359C545B68610"/>
          </w:pPr>
          <w:r w:rsidRPr="003969F0">
            <w:rPr>
              <w:rFonts w:hint="eastAsia"/>
              <w:lang w:val="zh-CN" w:bidi="zh-CN"/>
            </w:rPr>
            <w:t>插入图像后，再次将其选中。转至“图片工具格式”菜单。单击“裁剪”下面的向下箭头，然后从列表中选择“填充”。这将自动调整图像以裁剪图像。你可单击并拖动图像，以将其置于适当位置。</w:t>
          </w:r>
        </w:p>
      </w:docPartBody>
    </w:docPart>
    <w:docPart>
      <w:docPartPr>
        <w:name w:val="0C42D5A0A4054CBD86EB4CFE889757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8B176D-62EE-4DB7-A4BA-FA4FD3FC6ED7}"/>
      </w:docPartPr>
      <w:docPartBody>
        <w:p w:rsidR="00000000" w:rsidRDefault="0036386C">
          <w:pPr>
            <w:pStyle w:val="0C42D5A0A4054CBD86EB4CFE8897578F"/>
          </w:pPr>
          <w:r w:rsidRPr="003969F0">
            <w:rPr>
              <w:rFonts w:hint="eastAsia"/>
              <w:lang w:val="zh-CN" w:bidi="zh-CN"/>
            </w:rPr>
            <w:t>联系人</w:t>
          </w:r>
        </w:p>
      </w:docPartBody>
    </w:docPart>
    <w:docPart>
      <w:docPartPr>
        <w:name w:val="B6BBF67035C145E8908768AC3C58BF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A3445E-732C-4D0B-B3A2-78E5473C7FF3}"/>
      </w:docPartPr>
      <w:docPartBody>
        <w:p w:rsidR="00000000" w:rsidRDefault="0036386C">
          <w:pPr>
            <w:pStyle w:val="B6BBF67035C145E8908768AC3C58BF13"/>
          </w:pPr>
          <w:r w:rsidRPr="003969F0">
            <w:rPr>
              <w:rFonts w:hint="eastAsia"/>
              <w:lang w:val="zh-CN" w:bidi="zh-CN"/>
            </w:rPr>
            <w:t>电话：</w:t>
          </w:r>
        </w:p>
      </w:docPartBody>
    </w:docPart>
    <w:docPart>
      <w:docPartPr>
        <w:name w:val="B1E1CB713BD9456AA831CA229104B6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81C5EF-C0F0-4A32-B10F-3618475A4C75}"/>
      </w:docPartPr>
      <w:docPartBody>
        <w:p w:rsidR="00000000" w:rsidRDefault="0036386C">
          <w:pPr>
            <w:pStyle w:val="B1E1CB713BD9456AA831CA229104B6C2"/>
          </w:pPr>
          <w:r w:rsidRPr="003969F0">
            <w:rPr>
              <w:rFonts w:hint="eastAsia"/>
              <w:lang w:val="zh-CN" w:bidi="zh-CN"/>
            </w:rPr>
            <w:t>678-555-0103</w:t>
          </w:r>
        </w:p>
      </w:docPartBody>
    </w:docPart>
    <w:docPart>
      <w:docPartPr>
        <w:name w:val="906CEADB50144931B5689C66B595E5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AA4152-E7BA-4F9E-9AAA-F9303A62CD41}"/>
      </w:docPartPr>
      <w:docPartBody>
        <w:p w:rsidR="00000000" w:rsidRDefault="0036386C">
          <w:pPr>
            <w:pStyle w:val="906CEADB50144931B5689C66B595E5C4"/>
          </w:pPr>
          <w:r w:rsidRPr="003969F0">
            <w:rPr>
              <w:rFonts w:hint="eastAsia"/>
              <w:lang w:val="zh-CN" w:bidi="zh-CN"/>
            </w:rPr>
            <w:t>网站：</w:t>
          </w:r>
        </w:p>
      </w:docPartBody>
    </w:docPart>
    <w:docPart>
      <w:docPartPr>
        <w:name w:val="D3CA31EB009C4D7F9C8E116B1CE67F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A611AC-B68D-425C-A61E-8911F41BD411}"/>
      </w:docPartPr>
      <w:docPartBody>
        <w:p w:rsidR="00000000" w:rsidRDefault="0036386C">
          <w:pPr>
            <w:pStyle w:val="D3CA31EB009C4D7F9C8E116B1CE67F79"/>
          </w:pPr>
          <w:r w:rsidRPr="003969F0">
            <w:rPr>
              <w:rFonts w:hint="eastAsia"/>
              <w:lang w:val="zh-CN" w:bidi="zh-CN"/>
            </w:rPr>
            <w:t>在此处填写网站</w:t>
          </w:r>
        </w:p>
      </w:docPartBody>
    </w:docPart>
    <w:docPart>
      <w:docPartPr>
        <w:name w:val="C270C8BC27CA47069A1973A0095C8E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5A8411-AFC5-4A5D-B246-3237F8C14F3B}"/>
      </w:docPartPr>
      <w:docPartBody>
        <w:p w:rsidR="00000000" w:rsidRDefault="0036386C">
          <w:pPr>
            <w:pStyle w:val="C270C8BC27CA47069A1973A0095C8ED7"/>
          </w:pPr>
          <w:r w:rsidRPr="003969F0">
            <w:rPr>
              <w:rFonts w:hint="eastAsia"/>
              <w:lang w:val="zh-CN" w:bidi="zh-CN"/>
            </w:rPr>
            <w:t>电子邮件</w:t>
          </w:r>
          <w:r w:rsidRPr="002216F9">
            <w:rPr>
              <w:rFonts w:hint="eastAsia"/>
              <w:lang w:bidi="zh-CN"/>
            </w:rPr>
            <w:t>：</w:t>
          </w:r>
        </w:p>
      </w:docPartBody>
    </w:docPart>
    <w:docPart>
      <w:docPartPr>
        <w:name w:val="437179C8C67943D5A0352422C25CD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0CD5CB-135F-4EC0-B721-092F79D41C1F}"/>
      </w:docPartPr>
      <w:docPartBody>
        <w:p w:rsidR="00000000" w:rsidRDefault="0036386C">
          <w:pPr>
            <w:pStyle w:val="437179C8C67943D5A0352422C25CDC29"/>
          </w:pPr>
          <w:r w:rsidRPr="002216F9">
            <w:rPr>
              <w:rStyle w:val="a3"/>
              <w:rFonts w:hint="eastAsia"/>
              <w:lang w:bidi="zh-CN"/>
            </w:rPr>
            <w:t>someone@example.com</w:t>
          </w:r>
          <w:hyperlink r:id="rId4" w:history="1">
            <w:r>
              <w:rPr>
                <w:rStyle w:val="a3"/>
                <w:rFonts w:asciiTheme="minorHAnsi" w:eastAsiaTheme="minorEastAsia" w:hAnsiTheme="minorHAnsi"/>
              </w:rPr>
              <w:t>mailto:emailgoeshere@example.com</w:t>
            </w:r>
          </w:hyperlink>
        </w:p>
      </w:docPartBody>
    </w:docPart>
    <w:docPart>
      <w:docPartPr>
        <w:name w:val="A21C45E2AEA147DC8960239A2A7555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6BE2D3-0D71-4E60-AAF0-4F0AD20E05A6}"/>
      </w:docPartPr>
      <w:docPartBody>
        <w:p w:rsidR="00000000" w:rsidRDefault="0036386C">
          <w:pPr>
            <w:pStyle w:val="A21C45E2AEA147DC8960239A2A755529"/>
          </w:pPr>
          <w:r w:rsidRPr="003969F0">
            <w:rPr>
              <w:rFonts w:hint="eastAsia"/>
              <w:lang w:val="zh-CN" w:bidi="zh-CN"/>
            </w:rPr>
            <w:t>爱好</w:t>
          </w:r>
        </w:p>
      </w:docPartBody>
    </w:docPart>
    <w:docPart>
      <w:docPartPr>
        <w:name w:val="CAE46169BFCA4556B4B4EB8D4BDD0F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959957-4EA1-43B2-A8BD-57DD01C5CBE7}"/>
      </w:docPartPr>
      <w:docPartBody>
        <w:p w:rsidR="00000000" w:rsidRDefault="0036386C">
          <w:pPr>
            <w:pStyle w:val="CAE46169BFCA4556B4B4EB8D4BDD0FF9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#1</w:t>
          </w:r>
        </w:p>
      </w:docPartBody>
    </w:docPart>
    <w:docPart>
      <w:docPartPr>
        <w:name w:val="61C895BC658C4B09A1DE25F4CB25A4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54801-380E-4CDB-AA47-977E691AB443}"/>
      </w:docPartPr>
      <w:docPartBody>
        <w:p w:rsidR="00000000" w:rsidRDefault="0036386C">
          <w:pPr>
            <w:pStyle w:val="61C895BC658C4B09A1DE25F4CB25A4F3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#2</w:t>
          </w:r>
        </w:p>
      </w:docPartBody>
    </w:docPart>
    <w:docPart>
      <w:docPartPr>
        <w:name w:val="D56ADC2EC9B94CC7BDB868B55A9802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8F968-E3C2-47D6-9EF2-10270303A832}"/>
      </w:docPartPr>
      <w:docPartBody>
        <w:p w:rsidR="00000000" w:rsidRDefault="0036386C">
          <w:pPr>
            <w:pStyle w:val="D56ADC2EC9B94CC7BDB868B55A9802D0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#3</w:t>
          </w:r>
        </w:p>
      </w:docPartBody>
    </w:docPart>
    <w:docPart>
      <w:docPartPr>
        <w:name w:val="3089413127084DCBAABAE40648D007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D8C400-B371-4A03-AA9E-4AB3B5CCA65A}"/>
      </w:docPartPr>
      <w:docPartBody>
        <w:p w:rsidR="00000000" w:rsidRDefault="0036386C">
          <w:pPr>
            <w:pStyle w:val="3089413127084DCBAABAE40648D007CD"/>
          </w:pPr>
          <w:r w:rsidRPr="003969F0">
            <w:rPr>
              <w:rFonts w:hint="eastAsia"/>
              <w:lang w:val="zh-CN" w:bidi="zh-CN"/>
            </w:rPr>
            <w:t>爱好</w:t>
          </w:r>
          <w:r w:rsidRPr="003969F0">
            <w:rPr>
              <w:rFonts w:hint="eastAsia"/>
              <w:lang w:val="zh-CN" w:bidi="zh-CN"/>
            </w:rPr>
            <w:t xml:space="preserve"> #4</w:t>
          </w:r>
        </w:p>
      </w:docPartBody>
    </w:docPart>
    <w:docPart>
      <w:docPartPr>
        <w:name w:val="EDED6D5926914F049C121B93AC324E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C35EA-3594-4F2B-872A-9E7361B6030A}"/>
      </w:docPartPr>
      <w:docPartBody>
        <w:p w:rsidR="00000000" w:rsidRDefault="0036386C">
          <w:pPr>
            <w:pStyle w:val="EDED6D5926914F049C121B93AC324E4E"/>
          </w:pPr>
          <w:r w:rsidRPr="003969F0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957893DA650741EA8E4E187253D85D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7F3BAB-07F3-4590-B511-D6AD593CDB71}"/>
      </w:docPartPr>
      <w:docPartBody>
        <w:p w:rsidR="00000000" w:rsidRDefault="0036386C">
          <w:pPr>
            <w:pStyle w:val="957893DA650741EA8E4E187253D85D99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学校名称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C4F4906C6EAD4D9B8E9731FA879B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E89E38-6BE4-4E00-B9D6-6017F56EBCE7}"/>
      </w:docPartPr>
      <w:docPartBody>
        <w:p w:rsidR="00000000" w:rsidRDefault="0036386C">
          <w:pPr>
            <w:pStyle w:val="C4F4906C6EAD4D9B8E9731FA879B0A2B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8C464F7D96DA43668DBBCAD049F24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F1482A-4DF3-4A0E-B3C7-97284491AED4}"/>
      </w:docPartPr>
      <w:docPartBody>
        <w:p w:rsidR="00000000" w:rsidRDefault="0036386C">
          <w:pPr>
            <w:pStyle w:val="8C464F7D96DA43668DBBCAD049F24B5A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747073D60A7441A8AB2978F30628FC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41A891-C366-4D7B-8B5F-46D081303835}"/>
      </w:docPartPr>
      <w:docPartBody>
        <w:p w:rsidR="00000000" w:rsidRDefault="0036386C">
          <w:pPr>
            <w:pStyle w:val="747073D60A7441A8AB2978F30628FC17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你可以尽情展示你的</w:t>
          </w:r>
          <w:r w:rsidRPr="003969F0">
            <w:rPr>
              <w:rFonts w:hint="eastAsia"/>
              <w:lang w:val="zh-CN" w:bidi="zh-CN"/>
            </w:rPr>
            <w:t xml:space="preserve"> GPA</w:t>
          </w:r>
          <w:r w:rsidRPr="003969F0">
            <w:rPr>
              <w:rFonts w:hint="eastAsia"/>
              <w:lang w:val="zh-CN" w:bidi="zh-CN"/>
            </w:rPr>
            <w:t>、获得的奖项和荣誉。也可以随意添加课程作业。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696AB8B617FB4DBF9BDFE78DEAE19C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06517D-04EB-43DA-AF2D-4920BA372D72}"/>
      </w:docPartPr>
      <w:docPartBody>
        <w:p w:rsidR="00000000" w:rsidRDefault="0036386C">
          <w:pPr>
            <w:pStyle w:val="696AB8B617FB4DBF9BDFE78DEAE19CB5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学校名称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073DDAB1DCD44986BF67593D2E115A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64A495-A7D2-4E87-8AEC-B2F57BF89163}"/>
      </w:docPartPr>
      <w:docPartBody>
        <w:p w:rsidR="00000000" w:rsidRDefault="0036386C">
          <w:pPr>
            <w:pStyle w:val="073DDAB1DCD44986BF67593D2E115A02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20A5109DFB334C80B32975ADE9B5B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89FE8F-D7CF-4463-A8EB-8FB4B4EB3B01}"/>
      </w:docPartPr>
      <w:docPartBody>
        <w:p w:rsidR="00000000" w:rsidRDefault="0036386C">
          <w:pPr>
            <w:pStyle w:val="20A5109DFB334C80B32975ADE9B5B61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68B6EAF0D3CD4B808D086B44EE4B41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E853C-EA7A-4945-BE4A-BF7EE55D2B39}"/>
      </w:docPartPr>
      <w:docPartBody>
        <w:p w:rsidR="00000000" w:rsidRDefault="0036386C">
          <w:pPr>
            <w:pStyle w:val="68B6EAF0D3CD4B808D086B44EE4B419B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你可以尽情展示你的</w:t>
          </w:r>
          <w:r w:rsidRPr="003969F0">
            <w:rPr>
              <w:rFonts w:hint="eastAsia"/>
              <w:lang w:val="zh-CN" w:bidi="zh-CN"/>
            </w:rPr>
            <w:t xml:space="preserve"> GPA</w:t>
          </w:r>
          <w:r w:rsidRPr="003969F0">
            <w:rPr>
              <w:rFonts w:hint="eastAsia"/>
              <w:lang w:val="zh-CN" w:bidi="zh-CN"/>
            </w:rPr>
            <w:t>、获得的奖项和荣誉。也可以随意添加课程作业。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07F4BFF5773042F9939CDBF98F3231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6E8CB-5565-41AC-B8F2-94489C5EEBE3}"/>
      </w:docPartPr>
      <w:docPartBody>
        <w:p w:rsidR="00000000" w:rsidRDefault="0036386C">
          <w:pPr>
            <w:pStyle w:val="07F4BFF5773042F9939CDBF98F3231AC"/>
          </w:pPr>
          <w:r w:rsidRPr="003969F0">
            <w:rPr>
              <w:rFonts w:hint="eastAsia"/>
              <w:lang w:val="zh-CN" w:bidi="zh-CN"/>
            </w:rPr>
            <w:t>工作经验</w:t>
          </w:r>
        </w:p>
      </w:docPartBody>
    </w:docPart>
    <w:docPart>
      <w:docPartPr>
        <w:name w:val="644348286D7240CDAB23ACE83E5C0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58DC7C-8617-4521-9FAA-5E0A707449D4}"/>
      </w:docPartPr>
      <w:docPartBody>
        <w:p w:rsidR="00000000" w:rsidRDefault="0036386C">
          <w:pPr>
            <w:pStyle w:val="644348286D7240CDAB23ACE83E5C0F0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公司名称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2B0ABF9CFF8747D0A21FB30501E455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F1DD05-0D2C-4048-B735-6206724AF303}"/>
      </w:docPartPr>
      <w:docPartBody>
        <w:p w:rsidR="00000000" w:rsidRDefault="0036386C">
          <w:pPr>
            <w:pStyle w:val="2B0ABF9CFF8747D0A21FB30501E455FE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职务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7EB63BBFD0F84DF4B8480E498F3CF8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EDC9C-0931-4CD0-AA33-3E9174F1821D}"/>
      </w:docPartPr>
      <w:docPartBody>
        <w:p w:rsidR="00000000" w:rsidRDefault="0036386C">
          <w:pPr>
            <w:pStyle w:val="7EB63BBFD0F84DF4B8480E498F3CF810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795627A5C47942EF8E7597300052F3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2048A0-3AFA-4004-B498-D190320E10D6}"/>
      </w:docPartPr>
      <w:docPartBody>
        <w:p w:rsidR="00000000" w:rsidRDefault="0036386C">
          <w:pPr>
            <w:pStyle w:val="795627A5C47942EF8E7597300052F3C0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ED38CB60FF64424A2900EB3F4ECA0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198577-7B57-4678-9E19-A434489AFD72}"/>
      </w:docPartPr>
      <w:docPartBody>
        <w:p w:rsidR="00000000" w:rsidRDefault="0036386C">
          <w:pPr>
            <w:pStyle w:val="3ED38CB60FF64424A2900EB3F4ECA032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A1B198E791684971BABE4A3643C1B7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4B9A6E-E5E1-4706-B1BC-906A36778276}"/>
      </w:docPartPr>
      <w:docPartBody>
        <w:p w:rsidR="00000000" w:rsidRDefault="0036386C">
          <w:pPr>
            <w:pStyle w:val="A1B198E791684971BABE4A3643C1B797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公司名称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59AD8F37D9AF49FA869ED71C80F6F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29B782-51B1-4F36-9818-ECDAF97E8169}"/>
      </w:docPartPr>
      <w:docPartBody>
        <w:p w:rsidR="00000000" w:rsidRDefault="0036386C">
          <w:pPr>
            <w:pStyle w:val="59AD8F37D9AF49FA869ED71C80F6F695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职务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C671D1B1F21A4C189064BE5CF7A218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C1AE6-4FB4-4F7D-8519-ACA7ED850D76}"/>
      </w:docPartPr>
      <w:docPartBody>
        <w:p w:rsidR="00000000" w:rsidRDefault="0036386C">
          <w:pPr>
            <w:pStyle w:val="C671D1B1F21A4C189064BE5CF7A2187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1EE90E75D4074788A168699CFA3BE6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7BE43D-3FA8-4696-B598-26545CCA2A4A}"/>
      </w:docPartPr>
      <w:docPartBody>
        <w:p w:rsidR="00000000" w:rsidRDefault="0036386C">
          <w:pPr>
            <w:pStyle w:val="1EE90E75D4074788A168699CFA3BE6C0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727BC691917455AB18ACF5CDF53B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1A074-4EE7-4CDB-9BA7-1BD3BDA9F423}"/>
      </w:docPartPr>
      <w:docPartBody>
        <w:p w:rsidR="00000000" w:rsidRDefault="0036386C">
          <w:pPr>
            <w:pStyle w:val="3727BC691917455AB18ACF5CDF53B668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21D2BB12C20E4EAEAB6210A73FD90E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A9E49C-344C-45B4-AD82-3109B1420522}"/>
      </w:docPartPr>
      <w:docPartBody>
        <w:p w:rsidR="00000000" w:rsidRDefault="0036386C">
          <w:pPr>
            <w:pStyle w:val="21D2BB12C20E4EAEAB6210A73FD90EC9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公司名称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E4F2606C0FD44084809DC796596F2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3F493F-C816-49CB-B542-1B19CEA70CA5}"/>
      </w:docPartPr>
      <w:docPartBody>
        <w:p w:rsidR="00000000" w:rsidRDefault="0036386C">
          <w:pPr>
            <w:pStyle w:val="E4F2606C0FD44084809DC796596F2EAE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职务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3DCF3E63F2AA4F44AEDB90D46DA31D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E0C737-6FC0-4A9E-BAEE-B8C70837568D}"/>
      </w:docPartPr>
      <w:docPartBody>
        <w:p w:rsidR="00000000" w:rsidRDefault="0036386C">
          <w:pPr>
            <w:pStyle w:val="3DCF3E63F2AA4F44AEDB90D46DA31DE3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开始日期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4BDFC707516E45758DA12DA5F0C49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3ECA35-6E01-46E2-8D6A-9F521D6F4ED7}"/>
      </w:docPartPr>
      <w:docPartBody>
        <w:p w:rsidR="00000000" w:rsidRDefault="0036386C">
          <w:pPr>
            <w:pStyle w:val="4BDFC707516E45758DA12DA5F0C49636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结束日期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AB57BFED431A493D9D593C971034D5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8F999D-BA8D-43E2-AE88-5B5D34C99470}"/>
      </w:docPartPr>
      <w:docPartBody>
        <w:p w:rsidR="00000000" w:rsidRDefault="0036386C">
          <w:pPr>
            <w:pStyle w:val="AB57BFED431A493D9D593C971034D5F8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5730C1C49FA8423A976923A535555A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E652CA-E6AD-4D34-8D05-3A1549AE4D96}"/>
      </w:docPartPr>
      <w:docPartBody>
        <w:p w:rsidR="00000000" w:rsidRDefault="0036386C">
          <w:pPr>
            <w:pStyle w:val="5730C1C49FA8423A976923A535555A35"/>
          </w:pPr>
          <w:r w:rsidRPr="003969F0">
            <w:rPr>
              <w:rStyle w:val="20"/>
              <w:rFonts w:hint="eastAsia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C"/>
    <w:rsid w:val="0036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94CBCE7FD043E4903611992A8EF38C">
    <w:name w:val="D194CBCE7FD043E4903611992A8EF38C"/>
    <w:pPr>
      <w:widowControl w:val="0"/>
      <w:jc w:val="both"/>
    </w:pPr>
  </w:style>
  <w:style w:type="paragraph" w:customStyle="1" w:styleId="882AC55E53754C0DA4E8624C3BA0C1C1">
    <w:name w:val="882AC55E53754C0DA4E8624C3BA0C1C1"/>
    <w:pPr>
      <w:widowControl w:val="0"/>
      <w:jc w:val="both"/>
    </w:pPr>
  </w:style>
  <w:style w:type="paragraph" w:customStyle="1" w:styleId="AA2BF841FF2849C88373E4B849719F4A">
    <w:name w:val="AA2BF841FF2849C88373E4B849719F4A"/>
    <w:pPr>
      <w:widowControl w:val="0"/>
      <w:jc w:val="both"/>
    </w:pPr>
  </w:style>
  <w:style w:type="paragraph" w:customStyle="1" w:styleId="8D59750F59B24ADD9AB359C545B68610">
    <w:name w:val="8D59750F59B24ADD9AB359C545B68610"/>
    <w:pPr>
      <w:widowControl w:val="0"/>
      <w:jc w:val="both"/>
    </w:pPr>
  </w:style>
  <w:style w:type="paragraph" w:customStyle="1" w:styleId="0C42D5A0A4054CBD86EB4CFE8897578F">
    <w:name w:val="0C42D5A0A4054CBD86EB4CFE8897578F"/>
    <w:pPr>
      <w:widowControl w:val="0"/>
      <w:jc w:val="both"/>
    </w:pPr>
  </w:style>
  <w:style w:type="paragraph" w:customStyle="1" w:styleId="B6BBF67035C145E8908768AC3C58BF13">
    <w:name w:val="B6BBF67035C145E8908768AC3C58BF13"/>
    <w:pPr>
      <w:widowControl w:val="0"/>
      <w:jc w:val="both"/>
    </w:pPr>
  </w:style>
  <w:style w:type="paragraph" w:customStyle="1" w:styleId="B1E1CB713BD9456AA831CA229104B6C2">
    <w:name w:val="B1E1CB713BD9456AA831CA229104B6C2"/>
    <w:pPr>
      <w:widowControl w:val="0"/>
      <w:jc w:val="both"/>
    </w:pPr>
  </w:style>
  <w:style w:type="paragraph" w:customStyle="1" w:styleId="906CEADB50144931B5689C66B595E5C4">
    <w:name w:val="906CEADB50144931B5689C66B595E5C4"/>
    <w:pPr>
      <w:widowControl w:val="0"/>
      <w:jc w:val="both"/>
    </w:pPr>
  </w:style>
  <w:style w:type="paragraph" w:customStyle="1" w:styleId="D3CA31EB009C4D7F9C8E116B1CE67F79">
    <w:name w:val="D3CA31EB009C4D7F9C8E116B1CE67F79"/>
    <w:pPr>
      <w:widowControl w:val="0"/>
      <w:jc w:val="both"/>
    </w:pPr>
  </w:style>
  <w:style w:type="paragraph" w:customStyle="1" w:styleId="C270C8BC27CA47069A1973A0095C8ED7">
    <w:name w:val="C270C8BC27CA47069A1973A0095C8ED7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437179C8C67943D5A0352422C25CDC29">
    <w:name w:val="437179C8C67943D5A0352422C25CDC29"/>
    <w:pPr>
      <w:widowControl w:val="0"/>
      <w:jc w:val="both"/>
    </w:pPr>
  </w:style>
  <w:style w:type="paragraph" w:customStyle="1" w:styleId="A21C45E2AEA147DC8960239A2A755529">
    <w:name w:val="A21C45E2AEA147DC8960239A2A755529"/>
    <w:pPr>
      <w:widowControl w:val="0"/>
      <w:jc w:val="both"/>
    </w:pPr>
  </w:style>
  <w:style w:type="paragraph" w:customStyle="1" w:styleId="CAE46169BFCA4556B4B4EB8D4BDD0FF9">
    <w:name w:val="CAE46169BFCA4556B4B4EB8D4BDD0FF9"/>
    <w:pPr>
      <w:widowControl w:val="0"/>
      <w:jc w:val="both"/>
    </w:pPr>
  </w:style>
  <w:style w:type="paragraph" w:customStyle="1" w:styleId="61C895BC658C4B09A1DE25F4CB25A4F3">
    <w:name w:val="61C895BC658C4B09A1DE25F4CB25A4F3"/>
    <w:pPr>
      <w:widowControl w:val="0"/>
      <w:jc w:val="both"/>
    </w:pPr>
  </w:style>
  <w:style w:type="paragraph" w:customStyle="1" w:styleId="D56ADC2EC9B94CC7BDB868B55A9802D0">
    <w:name w:val="D56ADC2EC9B94CC7BDB868B55A9802D0"/>
    <w:pPr>
      <w:widowControl w:val="0"/>
      <w:jc w:val="both"/>
    </w:pPr>
  </w:style>
  <w:style w:type="paragraph" w:customStyle="1" w:styleId="3089413127084DCBAABAE40648D007CD">
    <w:name w:val="3089413127084DCBAABAE40648D007CD"/>
    <w:pPr>
      <w:widowControl w:val="0"/>
      <w:jc w:val="both"/>
    </w:pPr>
  </w:style>
  <w:style w:type="paragraph" w:customStyle="1" w:styleId="EDED6D5926914F049C121B93AC324E4E">
    <w:name w:val="EDED6D5926914F049C121B93AC324E4E"/>
    <w:pPr>
      <w:widowControl w:val="0"/>
      <w:jc w:val="both"/>
    </w:pPr>
  </w:style>
  <w:style w:type="paragraph" w:customStyle="1" w:styleId="957893DA650741EA8E4E187253D85D99">
    <w:name w:val="957893DA650741EA8E4E187253D85D99"/>
    <w:pPr>
      <w:widowControl w:val="0"/>
      <w:jc w:val="both"/>
    </w:pPr>
  </w:style>
  <w:style w:type="paragraph" w:customStyle="1" w:styleId="C4F4906C6EAD4D9B8E9731FA879B0A2B">
    <w:name w:val="C4F4906C6EAD4D9B8E9731FA879B0A2B"/>
    <w:pPr>
      <w:widowControl w:val="0"/>
      <w:jc w:val="both"/>
    </w:pPr>
  </w:style>
  <w:style w:type="paragraph" w:customStyle="1" w:styleId="8C464F7D96DA43668DBBCAD049F24B5A">
    <w:name w:val="8C464F7D96DA43668DBBCAD049F24B5A"/>
    <w:pPr>
      <w:widowControl w:val="0"/>
      <w:jc w:val="both"/>
    </w:pPr>
  </w:style>
  <w:style w:type="paragraph" w:customStyle="1" w:styleId="747073D60A7441A8AB2978F30628FC17">
    <w:name w:val="747073D60A7441A8AB2978F30628FC17"/>
    <w:pPr>
      <w:widowControl w:val="0"/>
      <w:jc w:val="both"/>
    </w:pPr>
  </w:style>
  <w:style w:type="paragraph" w:customStyle="1" w:styleId="696AB8B617FB4DBF9BDFE78DEAE19CB5">
    <w:name w:val="696AB8B617FB4DBF9BDFE78DEAE19CB5"/>
    <w:pPr>
      <w:widowControl w:val="0"/>
      <w:jc w:val="both"/>
    </w:pPr>
  </w:style>
  <w:style w:type="paragraph" w:customStyle="1" w:styleId="073DDAB1DCD44986BF67593D2E115A02">
    <w:name w:val="073DDAB1DCD44986BF67593D2E115A02"/>
    <w:pPr>
      <w:widowControl w:val="0"/>
      <w:jc w:val="both"/>
    </w:pPr>
  </w:style>
  <w:style w:type="paragraph" w:customStyle="1" w:styleId="20A5109DFB334C80B32975ADE9B5B616">
    <w:name w:val="20A5109DFB334C80B32975ADE9B5B616"/>
    <w:pPr>
      <w:widowControl w:val="0"/>
      <w:jc w:val="both"/>
    </w:pPr>
  </w:style>
  <w:style w:type="paragraph" w:customStyle="1" w:styleId="68B6EAF0D3CD4B808D086B44EE4B419B">
    <w:name w:val="68B6EAF0D3CD4B808D086B44EE4B419B"/>
    <w:pPr>
      <w:widowControl w:val="0"/>
      <w:jc w:val="both"/>
    </w:pPr>
  </w:style>
  <w:style w:type="paragraph" w:customStyle="1" w:styleId="07F4BFF5773042F9939CDBF98F3231AC">
    <w:name w:val="07F4BFF5773042F9939CDBF98F3231AC"/>
    <w:pPr>
      <w:widowControl w:val="0"/>
      <w:jc w:val="both"/>
    </w:pPr>
  </w:style>
  <w:style w:type="paragraph" w:customStyle="1" w:styleId="644348286D7240CDAB23ACE83E5C0F06">
    <w:name w:val="644348286D7240CDAB23ACE83E5C0F06"/>
    <w:pPr>
      <w:widowControl w:val="0"/>
      <w:jc w:val="both"/>
    </w:pPr>
  </w:style>
  <w:style w:type="paragraph" w:customStyle="1" w:styleId="2B0ABF9CFF8747D0A21FB30501E455FE">
    <w:name w:val="2B0ABF9CFF8747D0A21FB30501E455FE"/>
    <w:pPr>
      <w:widowControl w:val="0"/>
      <w:jc w:val="both"/>
    </w:pPr>
  </w:style>
  <w:style w:type="paragraph" w:customStyle="1" w:styleId="7EB63BBFD0F84DF4B8480E498F3CF810">
    <w:name w:val="7EB63BBFD0F84DF4B8480E498F3CF810"/>
    <w:pPr>
      <w:widowControl w:val="0"/>
      <w:jc w:val="both"/>
    </w:pPr>
  </w:style>
  <w:style w:type="paragraph" w:customStyle="1" w:styleId="795627A5C47942EF8E7597300052F3C0">
    <w:name w:val="795627A5C47942EF8E7597300052F3C0"/>
    <w:pPr>
      <w:widowControl w:val="0"/>
      <w:jc w:val="both"/>
    </w:pPr>
  </w:style>
  <w:style w:type="paragraph" w:customStyle="1" w:styleId="3ED38CB60FF64424A2900EB3F4ECA032">
    <w:name w:val="3ED38CB60FF64424A2900EB3F4ECA032"/>
    <w:pPr>
      <w:widowControl w:val="0"/>
      <w:jc w:val="both"/>
    </w:pPr>
  </w:style>
  <w:style w:type="paragraph" w:customStyle="1" w:styleId="A1B198E791684971BABE4A3643C1B797">
    <w:name w:val="A1B198E791684971BABE4A3643C1B797"/>
    <w:pPr>
      <w:widowControl w:val="0"/>
      <w:jc w:val="both"/>
    </w:pPr>
  </w:style>
  <w:style w:type="paragraph" w:customStyle="1" w:styleId="59AD8F37D9AF49FA869ED71C80F6F695">
    <w:name w:val="59AD8F37D9AF49FA869ED71C80F6F695"/>
    <w:pPr>
      <w:widowControl w:val="0"/>
      <w:jc w:val="both"/>
    </w:pPr>
  </w:style>
  <w:style w:type="paragraph" w:customStyle="1" w:styleId="C671D1B1F21A4C189064BE5CF7A21876">
    <w:name w:val="C671D1B1F21A4C189064BE5CF7A21876"/>
    <w:pPr>
      <w:widowControl w:val="0"/>
      <w:jc w:val="both"/>
    </w:pPr>
  </w:style>
  <w:style w:type="paragraph" w:customStyle="1" w:styleId="1EE90E75D4074788A168699CFA3BE6C0">
    <w:name w:val="1EE90E75D4074788A168699CFA3BE6C0"/>
    <w:pPr>
      <w:widowControl w:val="0"/>
      <w:jc w:val="both"/>
    </w:pPr>
  </w:style>
  <w:style w:type="paragraph" w:customStyle="1" w:styleId="3727BC691917455AB18ACF5CDF53B668">
    <w:name w:val="3727BC691917455AB18ACF5CDF53B668"/>
    <w:pPr>
      <w:widowControl w:val="0"/>
      <w:jc w:val="both"/>
    </w:pPr>
  </w:style>
  <w:style w:type="paragraph" w:customStyle="1" w:styleId="21D2BB12C20E4EAEAB6210A73FD90EC9">
    <w:name w:val="21D2BB12C20E4EAEAB6210A73FD90EC9"/>
    <w:pPr>
      <w:widowControl w:val="0"/>
      <w:jc w:val="both"/>
    </w:pPr>
  </w:style>
  <w:style w:type="paragraph" w:customStyle="1" w:styleId="E4F2606C0FD44084809DC796596F2EAE">
    <w:name w:val="E4F2606C0FD44084809DC796596F2EAE"/>
    <w:pPr>
      <w:widowControl w:val="0"/>
      <w:jc w:val="both"/>
    </w:pPr>
  </w:style>
  <w:style w:type="paragraph" w:customStyle="1" w:styleId="3DCF3E63F2AA4F44AEDB90D46DA31DE3">
    <w:name w:val="3DCF3E63F2AA4F44AEDB90D46DA31DE3"/>
    <w:pPr>
      <w:widowControl w:val="0"/>
      <w:jc w:val="both"/>
    </w:pPr>
  </w:style>
  <w:style w:type="paragraph" w:customStyle="1" w:styleId="4BDFC707516E45758DA12DA5F0C49636">
    <w:name w:val="4BDFC707516E45758DA12DA5F0C49636"/>
    <w:pPr>
      <w:widowControl w:val="0"/>
      <w:jc w:val="both"/>
    </w:pPr>
  </w:style>
  <w:style w:type="paragraph" w:customStyle="1" w:styleId="AB57BFED431A493D9D593C971034D5F8">
    <w:name w:val="AB57BFED431A493D9D593C971034D5F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5730C1C49FA8423A976923A535555A35">
    <w:name w:val="5730C1C49FA8423A976923A535555A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{5D80A8B6-C421-403D-AA8A-EB607B9D84FC}tf00546271.dotx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2020-10-10T17:34:00Z</dcterms:created>
  <dcterms:modified xsi:type="dcterms:W3CDTF">2020-10-10T17:35:00Z</dcterms:modified>
</cp:coreProperties>
</file>